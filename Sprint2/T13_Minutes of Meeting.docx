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0"/>
        <w:gridCol w:w="3399"/>
        <w:gridCol w:w="4536"/>
        <w:gridCol w:w="12475"/>
      </w:tblGrid>
      <w:tr w:rsidR="00965743" w14:paraId="001DB8CD" w14:textId="51A75258" w:rsidTr="00965743">
        <w:trPr>
          <w:trHeight w:val="336"/>
        </w:trPr>
        <w:tc>
          <w:tcPr>
            <w:tcW w:w="6229" w:type="dxa"/>
            <w:gridSpan w:val="2"/>
            <w:shd w:val="pct10" w:color="auto" w:fill="auto"/>
          </w:tcPr>
          <w:p w14:paraId="53FD75A9" w14:textId="77777777" w:rsidR="00965743" w:rsidRDefault="00965743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4536" w:type="dxa"/>
            <w:shd w:val="pct10" w:color="auto" w:fill="auto"/>
          </w:tcPr>
          <w:p w14:paraId="3D97B594" w14:textId="77777777" w:rsidR="00965743" w:rsidRDefault="00965743">
            <w:pPr>
              <w:pStyle w:val="Standard1"/>
            </w:pPr>
          </w:p>
        </w:tc>
        <w:tc>
          <w:tcPr>
            <w:tcW w:w="12475" w:type="dxa"/>
            <w:shd w:val="pct10" w:color="auto" w:fill="auto"/>
          </w:tcPr>
          <w:p w14:paraId="1B0ED156" w14:textId="77777777" w:rsidR="00965743" w:rsidRDefault="00965743">
            <w:pPr>
              <w:pStyle w:val="Standard1"/>
            </w:pPr>
          </w:p>
        </w:tc>
      </w:tr>
      <w:tr w:rsidR="00965743" w14:paraId="09B22171" w14:textId="2281A224" w:rsidTr="00965743">
        <w:trPr>
          <w:trHeight w:val="1447"/>
        </w:trPr>
        <w:tc>
          <w:tcPr>
            <w:tcW w:w="0" w:type="auto"/>
            <w:shd w:val="pct10" w:color="auto" w:fill="auto"/>
          </w:tcPr>
          <w:p w14:paraId="0F472F46" w14:textId="77777777" w:rsidR="00965743" w:rsidRDefault="00965743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#13</w:t>
            </w:r>
          </w:p>
        </w:tc>
        <w:tc>
          <w:tcPr>
            <w:tcW w:w="3399" w:type="dxa"/>
            <w:shd w:val="pct10" w:color="auto" w:fill="auto"/>
          </w:tcPr>
          <w:p w14:paraId="38ED36A5" w14:textId="77777777" w:rsidR="00965743" w:rsidRPr="00A245F2" w:rsidRDefault="00965743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7F563235" w14:textId="77777777" w:rsidR="00965743" w:rsidRPr="00A245F2" w:rsidRDefault="00965743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8D11E9B" w14:textId="2564D8AA" w:rsidR="00965743" w:rsidRPr="00D37A2C" w:rsidRDefault="00965743">
            <w:pPr>
              <w:pStyle w:val="Standard1"/>
              <w:spacing w:before="0" w:after="0"/>
              <w:rPr>
                <w:b/>
                <w:sz w:val="30"/>
                <w:szCs w:val="30"/>
              </w:rPr>
            </w:pPr>
            <w:r w:rsidRPr="00D37A2C">
              <w:rPr>
                <w:b/>
                <w:sz w:val="30"/>
                <w:szCs w:val="30"/>
              </w:rPr>
              <w:t>Minutes of Meeting</w:t>
            </w:r>
            <w:r w:rsidR="00D37A2C" w:rsidRPr="00D37A2C">
              <w:rPr>
                <w:b/>
                <w:sz w:val="30"/>
                <w:szCs w:val="30"/>
              </w:rPr>
              <w:t xml:space="preserve"> </w:t>
            </w:r>
            <w:r w:rsidRPr="00D37A2C">
              <w:rPr>
                <w:b/>
                <w:sz w:val="30"/>
                <w:szCs w:val="30"/>
              </w:rPr>
              <w:t># 1</w:t>
            </w:r>
          </w:p>
          <w:p w14:paraId="798FE3D1" w14:textId="77777777" w:rsidR="00965743" w:rsidRDefault="00965743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023BC05" w14:textId="5C9DAFFC" w:rsidR="00965743" w:rsidRDefault="00965743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10</w:t>
            </w:r>
            <w:r w:rsidRPr="00975BDC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September 2018</w:t>
            </w:r>
          </w:p>
          <w:p w14:paraId="15F0BF4C" w14:textId="0B20D77B" w:rsidR="00965743" w:rsidRDefault="00965743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11:00 AM</w:t>
            </w:r>
          </w:p>
          <w:p w14:paraId="4FE771EB" w14:textId="5D5E2A06" w:rsidR="00965743" w:rsidRDefault="00965743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Bitcoin Bay Corp., Toronto</w:t>
            </w:r>
          </w:p>
        </w:tc>
        <w:tc>
          <w:tcPr>
            <w:tcW w:w="4536" w:type="dxa"/>
            <w:shd w:val="pct10" w:color="auto" w:fill="auto"/>
          </w:tcPr>
          <w:p w14:paraId="7D0A1DC2" w14:textId="77777777" w:rsidR="00965743" w:rsidRDefault="00965743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8249012" w14:textId="77777777" w:rsidR="00965743" w:rsidRDefault="00965743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DB7A7ED" w14:textId="77777777" w:rsidR="00965743" w:rsidRDefault="00965743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475" w:type="dxa"/>
            <w:shd w:val="pct10" w:color="auto" w:fill="auto"/>
          </w:tcPr>
          <w:p w14:paraId="62360702" w14:textId="77777777" w:rsidR="00965743" w:rsidRDefault="00965743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965743" w14:paraId="4E7A2E5F" w14:textId="4DB7BFF4" w:rsidTr="00D37A2C">
        <w:trPr>
          <w:trHeight w:val="90"/>
        </w:trPr>
        <w:tc>
          <w:tcPr>
            <w:tcW w:w="6229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1B9A6B9" w14:textId="77777777" w:rsidR="00965743" w:rsidRDefault="00965743">
            <w:pPr>
              <w:pStyle w:val="Standard1"/>
            </w:pPr>
          </w:p>
        </w:tc>
        <w:tc>
          <w:tcPr>
            <w:tcW w:w="4536" w:type="dxa"/>
            <w:tcBorders>
              <w:bottom w:val="double" w:sz="6" w:space="0" w:color="auto"/>
            </w:tcBorders>
            <w:shd w:val="pct10" w:color="auto" w:fill="auto"/>
          </w:tcPr>
          <w:p w14:paraId="1A3DC34D" w14:textId="77777777" w:rsidR="00965743" w:rsidRDefault="00965743">
            <w:pPr>
              <w:pStyle w:val="Standard1"/>
            </w:pPr>
          </w:p>
        </w:tc>
        <w:tc>
          <w:tcPr>
            <w:tcW w:w="12475" w:type="dxa"/>
            <w:tcBorders>
              <w:bottom w:val="double" w:sz="6" w:space="0" w:color="auto"/>
            </w:tcBorders>
            <w:shd w:val="pct10" w:color="auto" w:fill="auto"/>
          </w:tcPr>
          <w:p w14:paraId="1D4BC085" w14:textId="77777777" w:rsidR="00965743" w:rsidRDefault="00965743">
            <w:pPr>
              <w:pStyle w:val="Standard1"/>
            </w:pPr>
          </w:p>
        </w:tc>
      </w:tr>
      <w:tr w:rsidR="00965743" w14:paraId="7276E000" w14:textId="7E256FBA" w:rsidTr="00965743">
        <w:trPr>
          <w:trHeight w:val="465"/>
        </w:trPr>
        <w:tc>
          <w:tcPr>
            <w:tcW w:w="6229" w:type="dxa"/>
            <w:gridSpan w:val="2"/>
          </w:tcPr>
          <w:p w14:paraId="4051E4B4" w14:textId="77777777" w:rsidR="00965743" w:rsidRDefault="00965743">
            <w:pPr>
              <w:pStyle w:val="Standard1"/>
            </w:pPr>
          </w:p>
        </w:tc>
        <w:tc>
          <w:tcPr>
            <w:tcW w:w="4536" w:type="dxa"/>
          </w:tcPr>
          <w:p w14:paraId="20BFA057" w14:textId="77777777" w:rsidR="00965743" w:rsidRDefault="00965743">
            <w:pPr>
              <w:pStyle w:val="Standard1"/>
            </w:pPr>
          </w:p>
        </w:tc>
        <w:tc>
          <w:tcPr>
            <w:tcW w:w="12475" w:type="dxa"/>
          </w:tcPr>
          <w:p w14:paraId="7D3C225C" w14:textId="77777777" w:rsidR="00965743" w:rsidRDefault="00965743">
            <w:pPr>
              <w:pStyle w:val="Standard1"/>
            </w:pPr>
          </w:p>
        </w:tc>
      </w:tr>
      <w:tr w:rsidR="00965743" w14:paraId="4BC2CCD7" w14:textId="06FF23ED" w:rsidTr="00965743">
        <w:trPr>
          <w:trHeight w:val="981"/>
        </w:trPr>
        <w:tc>
          <w:tcPr>
            <w:tcW w:w="0" w:type="auto"/>
          </w:tcPr>
          <w:p w14:paraId="557C5B42" w14:textId="77777777" w:rsidR="00965743" w:rsidRDefault="00965743">
            <w:bookmarkStart w:id="3" w:name="Attendees" w:colFirst="0" w:colLast="2"/>
            <w:r>
              <w:t>Attendees:</w:t>
            </w:r>
          </w:p>
        </w:tc>
        <w:tc>
          <w:tcPr>
            <w:tcW w:w="3399" w:type="dxa"/>
          </w:tcPr>
          <w:p w14:paraId="5BB8E6DE" w14:textId="77777777" w:rsidR="00965743" w:rsidRDefault="00965743">
            <w:pPr>
              <w:pStyle w:val="Standard1"/>
            </w:pPr>
            <w:r>
              <w:t xml:space="preserve">Team member 1: Darshan Shah                     </w:t>
            </w:r>
          </w:p>
          <w:p w14:paraId="1EC5C52D" w14:textId="4C082C60" w:rsidR="00965743" w:rsidRDefault="00965743">
            <w:pPr>
              <w:pStyle w:val="Standard1"/>
            </w:pPr>
            <w:r>
              <w:t>Team member 2: Jaydeep Khambholja</w:t>
            </w:r>
          </w:p>
          <w:p w14:paraId="242A0CCA" w14:textId="0CB21381" w:rsidR="00965743" w:rsidRDefault="00965743" w:rsidP="00275E67">
            <w:pPr>
              <w:pStyle w:val="Standard1"/>
            </w:pPr>
            <w:r>
              <w:t xml:space="preserve">Team member 3: Neel Patel                          </w:t>
            </w:r>
          </w:p>
          <w:p w14:paraId="7C39791F" w14:textId="556F61EC" w:rsidR="00965743" w:rsidRDefault="00965743" w:rsidP="00275E67">
            <w:pPr>
              <w:pStyle w:val="Standard1"/>
            </w:pPr>
            <w:r>
              <w:t>Team member 4: Akaash Arora</w:t>
            </w:r>
          </w:p>
        </w:tc>
        <w:tc>
          <w:tcPr>
            <w:tcW w:w="4536" w:type="dxa"/>
          </w:tcPr>
          <w:p w14:paraId="43E88F00" w14:textId="5F7DC55D" w:rsidR="00965743" w:rsidRDefault="00965743">
            <w:pPr>
              <w:pStyle w:val="Standard1"/>
            </w:pPr>
          </w:p>
        </w:tc>
        <w:tc>
          <w:tcPr>
            <w:tcW w:w="12475" w:type="dxa"/>
          </w:tcPr>
          <w:p w14:paraId="0512025C" w14:textId="77777777" w:rsidR="00965743" w:rsidRDefault="00965743">
            <w:pPr>
              <w:pStyle w:val="Standard1"/>
            </w:pPr>
          </w:p>
        </w:tc>
      </w:tr>
      <w:bookmarkEnd w:id="3"/>
      <w:tr w:rsidR="00965743" w14:paraId="6A3833CC" w14:textId="1EF12CEF" w:rsidTr="00D37A2C">
        <w:trPr>
          <w:trHeight w:val="90"/>
        </w:trPr>
        <w:tc>
          <w:tcPr>
            <w:tcW w:w="6229" w:type="dxa"/>
            <w:gridSpan w:val="2"/>
          </w:tcPr>
          <w:p w14:paraId="0B3925C8" w14:textId="77777777" w:rsidR="00965743" w:rsidRDefault="00965743">
            <w:pPr>
              <w:pStyle w:val="Standard1"/>
            </w:pPr>
          </w:p>
        </w:tc>
        <w:tc>
          <w:tcPr>
            <w:tcW w:w="4536" w:type="dxa"/>
          </w:tcPr>
          <w:p w14:paraId="2A6B1CAF" w14:textId="77777777" w:rsidR="00965743" w:rsidRDefault="00965743">
            <w:pPr>
              <w:pStyle w:val="Standard1"/>
            </w:pPr>
          </w:p>
        </w:tc>
        <w:tc>
          <w:tcPr>
            <w:tcW w:w="12475" w:type="dxa"/>
          </w:tcPr>
          <w:p w14:paraId="2555986E" w14:textId="77777777" w:rsidR="00965743" w:rsidRDefault="00965743">
            <w:pPr>
              <w:pStyle w:val="Standard1"/>
            </w:pPr>
          </w:p>
        </w:tc>
      </w:tr>
      <w:tr w:rsidR="00965743" w14:paraId="17FAB93F" w14:textId="5FC57200" w:rsidTr="00965743">
        <w:trPr>
          <w:trHeight w:val="711"/>
        </w:trPr>
        <w:tc>
          <w:tcPr>
            <w:tcW w:w="622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9280B3B" w14:textId="77777777" w:rsidR="00965743" w:rsidRDefault="00965743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453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0437C0C" w14:textId="77777777" w:rsidR="00965743" w:rsidRDefault="00965743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47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4B35320" w14:textId="77777777" w:rsidR="00965743" w:rsidRDefault="00965743">
            <w:pPr>
              <w:pStyle w:val="Standard1"/>
              <w:rPr>
                <w:b/>
                <w:sz w:val="36"/>
              </w:rPr>
            </w:pPr>
          </w:p>
        </w:tc>
      </w:tr>
      <w:tr w:rsidR="00965743" w14:paraId="28A16406" w14:textId="5E88C665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A1540C" w14:textId="77777777" w:rsidR="00965743" w:rsidRDefault="00965743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21FFA4" w14:textId="77777777" w:rsidR="00965743" w:rsidRDefault="00965743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5901A9" w14:textId="77777777" w:rsidR="00965743" w:rsidRPr="00285969" w:rsidRDefault="00965743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ED61" w14:textId="27A759D1" w:rsidR="00965743" w:rsidRDefault="00965743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965743" w14:paraId="1BE73F7F" w14:textId="09B2702B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6F36D" w14:textId="77777777" w:rsidR="00965743" w:rsidRDefault="00965743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356DBF" w14:textId="5BCE634D" w:rsidR="00965743" w:rsidRDefault="00965743" w:rsidP="001A72D1">
            <w:pPr>
              <w:pStyle w:val="Standard1"/>
              <w:spacing w:before="120" w:after="120"/>
              <w:jc w:val="center"/>
            </w:pPr>
            <w:r>
              <w:t>N/A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0075D" w14:textId="12E8588B" w:rsidR="00965743" w:rsidRDefault="00965743" w:rsidP="001A72D1">
            <w:pPr>
              <w:pStyle w:val="Standard1"/>
              <w:spacing w:before="120" w:after="120"/>
              <w:jc w:val="center"/>
            </w:pPr>
            <w:r>
              <w:t>N/A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5D181" w14:textId="7389A3C7" w:rsidR="00965743" w:rsidRDefault="00965743" w:rsidP="00965743">
            <w:pPr>
              <w:pStyle w:val="Standard1"/>
              <w:tabs>
                <w:tab w:val="left" w:pos="1223"/>
              </w:tabs>
              <w:spacing w:before="120" w:after="120"/>
            </w:pPr>
            <w:r>
              <w:tab/>
              <w:t>N/A</w:t>
            </w:r>
          </w:p>
        </w:tc>
      </w:tr>
      <w:tr w:rsidR="00965743" w14:paraId="508083B3" w14:textId="31C2F7F6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BB446" w14:textId="77777777" w:rsidR="00965743" w:rsidRDefault="00965743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BF9056" w14:textId="6BC7970A" w:rsidR="00965743" w:rsidRDefault="00965743" w:rsidP="00F44F3A">
            <w:pPr>
              <w:pStyle w:val="Standard1"/>
              <w:spacing w:before="120" w:after="120"/>
            </w:pPr>
            <w:r>
              <w:t>Introduction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1101D8" w14:textId="07ABFC8E" w:rsidR="00965743" w:rsidRDefault="00965743" w:rsidP="00F44F3A">
            <w:pPr>
              <w:pStyle w:val="Standard1"/>
              <w:spacing w:before="120" w:after="120"/>
            </w:pPr>
            <w:r>
              <w:t>A quick introduction to the company and their goals.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AF77C1" w14:textId="32487853" w:rsidR="00965743" w:rsidRDefault="0028186E" w:rsidP="0028186E">
            <w:pPr>
              <w:pStyle w:val="Standard1"/>
              <w:tabs>
                <w:tab w:val="left" w:pos="1100"/>
                <w:tab w:val="left" w:pos="1182"/>
              </w:tabs>
              <w:spacing w:before="120" w:after="120"/>
            </w:pPr>
            <w:r>
              <w:t>30 minutes</w:t>
            </w:r>
          </w:p>
        </w:tc>
      </w:tr>
      <w:tr w:rsidR="00965743" w14:paraId="39210939" w14:textId="2991E35B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4947C3" w14:textId="77777777" w:rsidR="00965743" w:rsidRDefault="00965743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2E699" w14:textId="6AC0B323" w:rsidR="00965743" w:rsidRDefault="00965743" w:rsidP="00F44F3A">
            <w:pPr>
              <w:pStyle w:val="Standard1"/>
              <w:spacing w:before="120" w:after="120"/>
            </w:pPr>
            <w:r>
              <w:t>Interview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653EA5" w14:textId="628524DC" w:rsidR="00965743" w:rsidRDefault="00965743" w:rsidP="00F44F3A">
            <w:pPr>
              <w:pStyle w:val="Standard1"/>
              <w:spacing w:before="120" w:after="120"/>
            </w:pPr>
            <w:r>
              <w:t xml:space="preserve">An informal interview session where we </w:t>
            </w:r>
            <w:r w:rsidR="00EB2B5E">
              <w:t>were asked</w:t>
            </w:r>
            <w:r>
              <w:t xml:space="preserve"> the strength and weakness. 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CBF565" w14:textId="07BEC738" w:rsidR="00965743" w:rsidRDefault="0028186E" w:rsidP="0028186E">
            <w:pPr>
              <w:pStyle w:val="Standard1"/>
              <w:tabs>
                <w:tab w:val="left" w:pos="1440"/>
              </w:tabs>
              <w:spacing w:before="120" w:after="120"/>
            </w:pPr>
            <w:r>
              <w:t>30 minutes</w:t>
            </w:r>
          </w:p>
        </w:tc>
      </w:tr>
      <w:tr w:rsidR="00965743" w14:paraId="39DFE66F" w14:textId="17920DA5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B9BE9" w14:textId="77777777" w:rsidR="00965743" w:rsidRDefault="00965743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90912" w14:textId="2F94E65F" w:rsidR="00965743" w:rsidRDefault="00965743" w:rsidP="00030711">
            <w:pPr>
              <w:pStyle w:val="Standard1"/>
              <w:tabs>
                <w:tab w:val="left" w:pos="508"/>
              </w:tabs>
              <w:spacing w:before="120" w:after="120"/>
            </w:pPr>
            <w:r>
              <w:t xml:space="preserve">Project 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DBFB3" w14:textId="75E5F469" w:rsidR="00965743" w:rsidRDefault="00965743" w:rsidP="00F44F3A">
            <w:pPr>
              <w:pStyle w:val="Standard1"/>
              <w:spacing w:before="120" w:after="120"/>
            </w:pPr>
            <w:r>
              <w:t>Company’s delegate explained the project assigned to us and what are our roles in the company.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222046" w14:textId="5AA1EFDC" w:rsidR="00965743" w:rsidRDefault="0028186E" w:rsidP="00F44F3A">
            <w:pPr>
              <w:pStyle w:val="Standard1"/>
              <w:spacing w:before="120" w:after="120"/>
            </w:pPr>
            <w:r>
              <w:t>45 minutes</w:t>
            </w:r>
          </w:p>
        </w:tc>
      </w:tr>
      <w:tr w:rsidR="00D37A2C" w14:paraId="5705D820" w14:textId="77777777" w:rsidTr="00965743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DF59C" w14:textId="1E880E88" w:rsidR="00D37A2C" w:rsidRDefault="00D37A2C" w:rsidP="00136D2C">
            <w:pPr>
              <w:pStyle w:val="Standard1"/>
              <w:spacing w:before="120" w:after="120"/>
            </w:pPr>
            <w:r>
              <w:t xml:space="preserve">Total Time: 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24074A" w14:textId="77777777" w:rsidR="00D37A2C" w:rsidRDefault="00D37A2C" w:rsidP="00030711">
            <w:pPr>
              <w:pStyle w:val="Standard1"/>
              <w:tabs>
                <w:tab w:val="left" w:pos="508"/>
              </w:tabs>
              <w:spacing w:before="120" w:after="120"/>
            </w:pP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85C68" w14:textId="77777777" w:rsidR="00D37A2C" w:rsidRDefault="00D37A2C" w:rsidP="00F44F3A">
            <w:pPr>
              <w:pStyle w:val="Standard1"/>
              <w:spacing w:before="120" w:after="120"/>
            </w:pP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3DC6F1" w14:textId="3C0981BB" w:rsidR="00D37A2C" w:rsidRDefault="009A682E" w:rsidP="00F44F3A">
            <w:pPr>
              <w:pStyle w:val="Standard1"/>
              <w:spacing w:before="120" w:after="120"/>
            </w:pPr>
            <w:r>
              <w:t>1 hour 45 minutes</w:t>
            </w:r>
          </w:p>
        </w:tc>
      </w:tr>
      <w:tr w:rsidR="00965743" w14:paraId="1273A6A2" w14:textId="0D3CF327" w:rsidTr="00965743">
        <w:trPr>
          <w:trHeight w:val="1992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97F0D6" w14:textId="77777777" w:rsidR="00965743" w:rsidRDefault="00965743" w:rsidP="00F44F3A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FF2AA5" w14:textId="5644D904" w:rsidR="00965743" w:rsidRDefault="00965743" w:rsidP="00F44F3A">
            <w:pPr>
              <w:pStyle w:val="Standard1"/>
              <w:spacing w:before="120" w:after="120"/>
            </w:pPr>
            <w:r>
              <w:t>Date: 17</w:t>
            </w:r>
            <w:r w:rsidRPr="00C57104">
              <w:rPr>
                <w:vertAlign w:val="superscript"/>
              </w:rPr>
              <w:t>th</w:t>
            </w:r>
            <w:r>
              <w:t xml:space="preserve"> September 2018</w:t>
            </w:r>
          </w:p>
          <w:p w14:paraId="6013BACE" w14:textId="5DC8CED3" w:rsidR="00965743" w:rsidRDefault="00965743" w:rsidP="00F44F3A">
            <w:pPr>
              <w:pStyle w:val="Standard1"/>
              <w:spacing w:before="120" w:after="120"/>
            </w:pPr>
            <w:r>
              <w:t>Time: 11:00 AM</w:t>
            </w:r>
          </w:p>
          <w:p w14:paraId="6FF259E2" w14:textId="1952AB03" w:rsidR="00965743" w:rsidRDefault="00965743" w:rsidP="00F44F3A">
            <w:pPr>
              <w:pStyle w:val="Standard1"/>
              <w:spacing w:before="120" w:after="120"/>
            </w:pPr>
            <w:r>
              <w:t>Location: George Brown College</w:t>
            </w:r>
          </w:p>
          <w:p w14:paraId="3F6F2644" w14:textId="77777777" w:rsidR="00965743" w:rsidRDefault="00965743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261BDF96" w14:textId="0B712D00" w:rsidR="00965743" w:rsidRDefault="00AC6ABB" w:rsidP="00F44F3A">
            <w:pPr>
              <w:pStyle w:val="Standard1"/>
              <w:spacing w:before="120" w:after="120"/>
            </w:pPr>
            <w:r>
              <w:t>Resource Planning, Setting Priority, Combability and Purpose.</w:t>
            </w:r>
          </w:p>
          <w:p w14:paraId="165D5204" w14:textId="77777777" w:rsidR="00965743" w:rsidRDefault="00965743" w:rsidP="00F44F3A">
            <w:pPr>
              <w:pStyle w:val="Standard1"/>
              <w:spacing w:before="120" w:after="120"/>
            </w:pPr>
          </w:p>
          <w:p w14:paraId="152012BC" w14:textId="77777777" w:rsidR="00965743" w:rsidRDefault="00965743" w:rsidP="00F44F3A">
            <w:pPr>
              <w:pStyle w:val="Standard1"/>
              <w:spacing w:before="120" w:after="120"/>
            </w:pPr>
          </w:p>
          <w:p w14:paraId="0A7B8161" w14:textId="77777777" w:rsidR="00965743" w:rsidRDefault="00965743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F1F19DD" w14:textId="77777777" w:rsidR="00965743" w:rsidRPr="0068006E" w:rsidRDefault="00965743" w:rsidP="00275E67">
            <w:pPr>
              <w:rPr>
                <w:b/>
                <w:lang w:val="en-GB"/>
              </w:rPr>
            </w:pPr>
          </w:p>
          <w:p w14:paraId="273012E5" w14:textId="7D4A4A3B" w:rsidR="00965743" w:rsidRDefault="00965743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EF641B">
              <w:rPr>
                <w:lang w:val="en-GB"/>
              </w:rPr>
              <w:t xml:space="preserve">  </w:t>
            </w:r>
            <w:r>
              <w:rPr>
                <w:lang w:val="en-GB"/>
              </w:rPr>
              <w:t>DS</w:t>
            </w:r>
          </w:p>
          <w:p w14:paraId="7A51AC56" w14:textId="1ECC0A57" w:rsidR="00965743" w:rsidRDefault="00965743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EF641B">
              <w:rPr>
                <w:lang w:val="en-GB"/>
              </w:rPr>
              <w:t xml:space="preserve">  </w:t>
            </w:r>
            <w:r>
              <w:rPr>
                <w:lang w:val="en-GB"/>
              </w:rPr>
              <w:t>JK</w:t>
            </w:r>
          </w:p>
          <w:p w14:paraId="2A4D5495" w14:textId="0EBF86C7" w:rsidR="00965743" w:rsidRDefault="00965743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EF641B">
              <w:rPr>
                <w:lang w:val="en-GB"/>
              </w:rPr>
              <w:t xml:space="preserve">  </w:t>
            </w:r>
            <w:r>
              <w:rPr>
                <w:lang w:val="en-GB"/>
              </w:rPr>
              <w:t>NP</w:t>
            </w:r>
          </w:p>
          <w:p w14:paraId="6001C927" w14:textId="5A0068B6" w:rsidR="00965743" w:rsidRDefault="00965743" w:rsidP="002E43B3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EF641B">
              <w:rPr>
                <w:lang w:val="en-GB"/>
              </w:rPr>
              <w:t xml:space="preserve">  </w:t>
            </w:r>
            <w:r>
              <w:rPr>
                <w:lang w:val="en-GB"/>
              </w:rPr>
              <w:t>AA</w:t>
            </w:r>
          </w:p>
          <w:p w14:paraId="1D8A8F5C" w14:textId="19BF6E93" w:rsidR="00965743" w:rsidRPr="0016291E" w:rsidRDefault="00965743" w:rsidP="002E43B3">
            <w:pPr>
              <w:rPr>
                <w:lang w:val="en-GB"/>
              </w:rPr>
            </w:pP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AA7C69" w14:textId="77777777" w:rsidR="00965743" w:rsidRDefault="00965743" w:rsidP="00F44F3A">
            <w:pPr>
              <w:pStyle w:val="Standard1"/>
              <w:spacing w:before="120" w:after="120"/>
            </w:pP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48CAD9" w14:textId="77777777" w:rsidR="00965743" w:rsidRDefault="00965743" w:rsidP="00F44F3A">
            <w:pPr>
              <w:pStyle w:val="Standard1"/>
              <w:spacing w:before="120" w:after="120"/>
            </w:pPr>
          </w:p>
        </w:tc>
      </w:tr>
    </w:tbl>
    <w:p w14:paraId="79CC4A33" w14:textId="1F7D8995" w:rsidR="007C0B2F" w:rsidRDefault="007C0B2F" w:rsidP="0016291E">
      <w:pPr>
        <w:rPr>
          <w:lang w:val="en-GB"/>
        </w:rPr>
      </w:pPr>
    </w:p>
    <w:p w14:paraId="2E13E961" w14:textId="4CECF652" w:rsidR="00C957A3" w:rsidRDefault="00C957A3" w:rsidP="0016291E">
      <w:pPr>
        <w:rPr>
          <w:lang w:val="en-GB"/>
        </w:rPr>
      </w:pPr>
    </w:p>
    <w:p w14:paraId="39B27797" w14:textId="0EA2A07E" w:rsidR="00C957A3" w:rsidRDefault="00C957A3" w:rsidP="0016291E">
      <w:pPr>
        <w:rPr>
          <w:lang w:val="en-GB"/>
        </w:rPr>
      </w:pPr>
    </w:p>
    <w:p w14:paraId="0FF3C3F0" w14:textId="15B09094" w:rsidR="00C957A3" w:rsidRDefault="00C957A3" w:rsidP="0016291E">
      <w:pPr>
        <w:rPr>
          <w:lang w:val="en-GB"/>
        </w:rPr>
      </w:pPr>
    </w:p>
    <w:p w14:paraId="31A72EB2" w14:textId="75B72D97" w:rsidR="00C957A3" w:rsidRDefault="00C957A3" w:rsidP="0016291E">
      <w:pPr>
        <w:rPr>
          <w:lang w:val="en-GB"/>
        </w:rPr>
      </w:pPr>
    </w:p>
    <w:p w14:paraId="0F5CEC46" w14:textId="7AE0FAFD" w:rsidR="00C957A3" w:rsidRDefault="00C957A3" w:rsidP="0016291E">
      <w:pPr>
        <w:rPr>
          <w:lang w:val="en-GB"/>
        </w:rPr>
      </w:pPr>
    </w:p>
    <w:p w14:paraId="2409B9A4" w14:textId="24239AA0" w:rsidR="00C957A3" w:rsidRDefault="00C957A3" w:rsidP="0016291E">
      <w:pPr>
        <w:rPr>
          <w:lang w:val="en-GB"/>
        </w:rPr>
      </w:pPr>
    </w:p>
    <w:p w14:paraId="04EFC1FF" w14:textId="7CF20D41" w:rsidR="00C957A3" w:rsidRDefault="00C957A3" w:rsidP="0016291E">
      <w:pPr>
        <w:rPr>
          <w:lang w:val="en-GB"/>
        </w:rPr>
      </w:pPr>
    </w:p>
    <w:p w14:paraId="6CF36A9A" w14:textId="514D76AD" w:rsidR="00C957A3" w:rsidRDefault="00C957A3" w:rsidP="0016291E">
      <w:pPr>
        <w:rPr>
          <w:lang w:val="en-GB"/>
        </w:rPr>
      </w:pPr>
    </w:p>
    <w:p w14:paraId="23CEB7DF" w14:textId="4C70A480" w:rsidR="00C957A3" w:rsidRDefault="00C957A3" w:rsidP="0016291E">
      <w:pPr>
        <w:rPr>
          <w:lang w:val="en-GB"/>
        </w:rPr>
      </w:pPr>
    </w:p>
    <w:p w14:paraId="1863AF13" w14:textId="434026F2" w:rsidR="00C957A3" w:rsidRDefault="00C957A3" w:rsidP="0016291E">
      <w:pPr>
        <w:rPr>
          <w:lang w:val="en-GB"/>
        </w:rPr>
      </w:pPr>
    </w:p>
    <w:p w14:paraId="0F22F0DA" w14:textId="4A7E93FE" w:rsidR="00C957A3" w:rsidRDefault="00C957A3" w:rsidP="0016291E">
      <w:pPr>
        <w:rPr>
          <w:lang w:val="en-GB"/>
        </w:rPr>
      </w:pPr>
    </w:p>
    <w:p w14:paraId="750044F9" w14:textId="2662EC29" w:rsidR="00C957A3" w:rsidRDefault="00C957A3" w:rsidP="0016291E">
      <w:pPr>
        <w:rPr>
          <w:lang w:val="en-GB"/>
        </w:rPr>
      </w:pPr>
    </w:p>
    <w:p w14:paraId="3C0AA35B" w14:textId="7F29B851" w:rsidR="00C957A3" w:rsidRDefault="00C957A3" w:rsidP="0016291E">
      <w:pPr>
        <w:rPr>
          <w:lang w:val="en-GB"/>
        </w:rPr>
      </w:pPr>
    </w:p>
    <w:p w14:paraId="7E90E898" w14:textId="18380216" w:rsidR="00C957A3" w:rsidRDefault="00C957A3" w:rsidP="0016291E">
      <w:pPr>
        <w:rPr>
          <w:lang w:val="en-GB"/>
        </w:rPr>
      </w:pPr>
    </w:p>
    <w:p w14:paraId="37B4CB01" w14:textId="2DDCA401" w:rsidR="00C957A3" w:rsidRDefault="00C957A3" w:rsidP="0016291E">
      <w:pPr>
        <w:rPr>
          <w:lang w:val="en-GB"/>
        </w:rPr>
      </w:pPr>
    </w:p>
    <w:p w14:paraId="048C8E83" w14:textId="1F43EA65" w:rsidR="00C957A3" w:rsidRDefault="00C957A3" w:rsidP="0016291E">
      <w:pPr>
        <w:rPr>
          <w:lang w:val="en-GB"/>
        </w:rPr>
      </w:pPr>
    </w:p>
    <w:p w14:paraId="0B83DE04" w14:textId="5CE8F134" w:rsidR="00C957A3" w:rsidRDefault="00C957A3" w:rsidP="0016291E">
      <w:pPr>
        <w:rPr>
          <w:lang w:val="en-GB"/>
        </w:rPr>
      </w:pPr>
    </w:p>
    <w:p w14:paraId="6F7A491B" w14:textId="41537C42" w:rsidR="00C957A3" w:rsidRDefault="00C957A3" w:rsidP="0016291E">
      <w:pPr>
        <w:rPr>
          <w:lang w:val="en-GB"/>
        </w:rPr>
      </w:pPr>
    </w:p>
    <w:p w14:paraId="3AD2B5BC" w14:textId="4092CB42" w:rsidR="00C957A3" w:rsidRDefault="00C957A3" w:rsidP="0016291E">
      <w:pPr>
        <w:rPr>
          <w:lang w:val="en-GB"/>
        </w:rPr>
      </w:pPr>
    </w:p>
    <w:p w14:paraId="5A8C7446" w14:textId="59557E57" w:rsidR="00C957A3" w:rsidRDefault="00C957A3" w:rsidP="0016291E">
      <w:pPr>
        <w:rPr>
          <w:lang w:val="en-GB"/>
        </w:rPr>
      </w:pPr>
    </w:p>
    <w:p w14:paraId="440046EA" w14:textId="5FC1C36C" w:rsidR="00C957A3" w:rsidRDefault="00C957A3" w:rsidP="0016291E">
      <w:pPr>
        <w:rPr>
          <w:lang w:val="en-GB"/>
        </w:rPr>
      </w:pPr>
    </w:p>
    <w:p w14:paraId="2772E492" w14:textId="77777777" w:rsidR="00747A19" w:rsidRDefault="00747A19" w:rsidP="0016291E">
      <w:pPr>
        <w:rPr>
          <w:lang w:val="en-GB"/>
        </w:rPr>
      </w:pPr>
    </w:p>
    <w:p w14:paraId="48406F3B" w14:textId="6AF7FE0D" w:rsidR="00C957A3" w:rsidRDefault="00C957A3" w:rsidP="0016291E">
      <w:pPr>
        <w:rPr>
          <w:lang w:val="en-GB"/>
        </w:rPr>
      </w:pPr>
    </w:p>
    <w:tbl>
      <w:tblPr>
        <w:tblW w:w="23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0"/>
        <w:gridCol w:w="3399"/>
        <w:gridCol w:w="4536"/>
        <w:gridCol w:w="12475"/>
      </w:tblGrid>
      <w:tr w:rsidR="00C957A3" w14:paraId="3FD3F0DA" w14:textId="77777777" w:rsidTr="00A13CF5">
        <w:trPr>
          <w:trHeight w:val="336"/>
        </w:trPr>
        <w:tc>
          <w:tcPr>
            <w:tcW w:w="6229" w:type="dxa"/>
            <w:gridSpan w:val="2"/>
            <w:shd w:val="pct10" w:color="auto" w:fill="auto"/>
          </w:tcPr>
          <w:p w14:paraId="3B1D40FC" w14:textId="77777777" w:rsidR="00C957A3" w:rsidRDefault="00C957A3" w:rsidP="00A13CF5">
            <w:pPr>
              <w:pStyle w:val="Standard1"/>
            </w:pPr>
          </w:p>
        </w:tc>
        <w:tc>
          <w:tcPr>
            <w:tcW w:w="4536" w:type="dxa"/>
            <w:shd w:val="pct10" w:color="auto" w:fill="auto"/>
          </w:tcPr>
          <w:p w14:paraId="6C52E002" w14:textId="77777777" w:rsidR="00C957A3" w:rsidRDefault="00C957A3" w:rsidP="00A13CF5">
            <w:pPr>
              <w:pStyle w:val="Standard1"/>
            </w:pPr>
          </w:p>
        </w:tc>
        <w:tc>
          <w:tcPr>
            <w:tcW w:w="12475" w:type="dxa"/>
            <w:shd w:val="pct10" w:color="auto" w:fill="auto"/>
          </w:tcPr>
          <w:p w14:paraId="42688C1C" w14:textId="77777777" w:rsidR="00C957A3" w:rsidRDefault="00C957A3" w:rsidP="00A13CF5">
            <w:pPr>
              <w:pStyle w:val="Standard1"/>
            </w:pPr>
          </w:p>
        </w:tc>
      </w:tr>
      <w:tr w:rsidR="00C957A3" w14:paraId="6DB64CAF" w14:textId="77777777" w:rsidTr="00A13CF5">
        <w:trPr>
          <w:trHeight w:val="1447"/>
        </w:trPr>
        <w:tc>
          <w:tcPr>
            <w:tcW w:w="0" w:type="auto"/>
            <w:shd w:val="pct10" w:color="auto" w:fill="auto"/>
          </w:tcPr>
          <w:p w14:paraId="40CBBD80" w14:textId="77777777" w:rsidR="00C957A3" w:rsidRDefault="00C957A3" w:rsidP="00A13CF5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#13</w:t>
            </w:r>
          </w:p>
        </w:tc>
        <w:tc>
          <w:tcPr>
            <w:tcW w:w="3399" w:type="dxa"/>
            <w:shd w:val="pct10" w:color="auto" w:fill="auto"/>
          </w:tcPr>
          <w:p w14:paraId="6331BD53" w14:textId="77777777" w:rsidR="00C957A3" w:rsidRPr="00A245F2" w:rsidRDefault="00C957A3" w:rsidP="00A13CF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06391397" w14:textId="77777777" w:rsidR="00C957A3" w:rsidRPr="00A245F2" w:rsidRDefault="00C957A3" w:rsidP="00A13CF5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6B133B0" w14:textId="5A0E4E73" w:rsidR="00C957A3" w:rsidRPr="00D37A2C" w:rsidRDefault="00C957A3" w:rsidP="00A13CF5">
            <w:pPr>
              <w:pStyle w:val="Standard1"/>
              <w:spacing w:before="0" w:after="0"/>
              <w:rPr>
                <w:b/>
                <w:sz w:val="30"/>
                <w:szCs w:val="30"/>
              </w:rPr>
            </w:pPr>
            <w:r w:rsidRPr="00D37A2C">
              <w:rPr>
                <w:b/>
                <w:sz w:val="30"/>
                <w:szCs w:val="30"/>
              </w:rPr>
              <w:t xml:space="preserve">Minutes of Meeting # </w:t>
            </w:r>
            <w:r w:rsidR="00D826C9">
              <w:rPr>
                <w:b/>
                <w:sz w:val="30"/>
                <w:szCs w:val="30"/>
              </w:rPr>
              <w:t>2</w:t>
            </w:r>
          </w:p>
          <w:p w14:paraId="6718CABD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D26B2C4" w14:textId="3BAD107C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1</w:t>
            </w:r>
            <w:r w:rsidR="00E95872">
              <w:rPr>
                <w:b/>
                <w:sz w:val="24"/>
              </w:rPr>
              <w:t>7</w:t>
            </w:r>
            <w:r w:rsidRPr="00975BDC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September 2018</w:t>
            </w:r>
          </w:p>
          <w:p w14:paraId="10A4D795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11:00 AM</w:t>
            </w:r>
          </w:p>
          <w:p w14:paraId="1EEF2275" w14:textId="32227BBA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  <w:r w:rsidR="003E3119">
              <w:rPr>
                <w:b/>
                <w:sz w:val="24"/>
              </w:rPr>
              <w:t>George Brown College,</w:t>
            </w:r>
            <w:r>
              <w:rPr>
                <w:b/>
                <w:sz w:val="24"/>
              </w:rPr>
              <w:t xml:space="preserve"> Toronto</w:t>
            </w:r>
          </w:p>
        </w:tc>
        <w:tc>
          <w:tcPr>
            <w:tcW w:w="4536" w:type="dxa"/>
            <w:shd w:val="pct10" w:color="auto" w:fill="auto"/>
          </w:tcPr>
          <w:p w14:paraId="5709A63D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3B53CB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70A603A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475" w:type="dxa"/>
            <w:shd w:val="pct10" w:color="auto" w:fill="auto"/>
          </w:tcPr>
          <w:p w14:paraId="341A3D81" w14:textId="77777777" w:rsidR="00C957A3" w:rsidRDefault="00C957A3" w:rsidP="00A13CF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C957A3" w14:paraId="5FE6134C" w14:textId="77777777" w:rsidTr="00A13CF5">
        <w:trPr>
          <w:trHeight w:val="90"/>
        </w:trPr>
        <w:tc>
          <w:tcPr>
            <w:tcW w:w="6229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05A8D914" w14:textId="77777777" w:rsidR="00C957A3" w:rsidRDefault="00C957A3" w:rsidP="00A13CF5">
            <w:pPr>
              <w:pStyle w:val="Standard1"/>
            </w:pPr>
          </w:p>
        </w:tc>
        <w:tc>
          <w:tcPr>
            <w:tcW w:w="4536" w:type="dxa"/>
            <w:tcBorders>
              <w:bottom w:val="double" w:sz="6" w:space="0" w:color="auto"/>
            </w:tcBorders>
            <w:shd w:val="pct10" w:color="auto" w:fill="auto"/>
          </w:tcPr>
          <w:p w14:paraId="399C7F5A" w14:textId="77777777" w:rsidR="00C957A3" w:rsidRDefault="00C957A3" w:rsidP="00A13CF5">
            <w:pPr>
              <w:pStyle w:val="Standard1"/>
            </w:pPr>
          </w:p>
        </w:tc>
        <w:tc>
          <w:tcPr>
            <w:tcW w:w="12475" w:type="dxa"/>
            <w:tcBorders>
              <w:bottom w:val="double" w:sz="6" w:space="0" w:color="auto"/>
            </w:tcBorders>
            <w:shd w:val="pct10" w:color="auto" w:fill="auto"/>
          </w:tcPr>
          <w:p w14:paraId="43CE642E" w14:textId="77777777" w:rsidR="00C957A3" w:rsidRDefault="00C957A3" w:rsidP="00A13CF5">
            <w:pPr>
              <w:pStyle w:val="Standard1"/>
            </w:pPr>
          </w:p>
        </w:tc>
      </w:tr>
      <w:tr w:rsidR="00C957A3" w14:paraId="0F089881" w14:textId="77777777" w:rsidTr="00A13CF5">
        <w:trPr>
          <w:trHeight w:val="465"/>
        </w:trPr>
        <w:tc>
          <w:tcPr>
            <w:tcW w:w="6229" w:type="dxa"/>
            <w:gridSpan w:val="2"/>
          </w:tcPr>
          <w:p w14:paraId="187F3B9B" w14:textId="77777777" w:rsidR="00C957A3" w:rsidRDefault="00C957A3" w:rsidP="00A13CF5">
            <w:pPr>
              <w:pStyle w:val="Standard1"/>
            </w:pPr>
          </w:p>
        </w:tc>
        <w:tc>
          <w:tcPr>
            <w:tcW w:w="4536" w:type="dxa"/>
          </w:tcPr>
          <w:p w14:paraId="641E597C" w14:textId="77777777" w:rsidR="00C957A3" w:rsidRDefault="00C957A3" w:rsidP="00A13CF5">
            <w:pPr>
              <w:pStyle w:val="Standard1"/>
            </w:pPr>
          </w:p>
        </w:tc>
        <w:tc>
          <w:tcPr>
            <w:tcW w:w="12475" w:type="dxa"/>
          </w:tcPr>
          <w:p w14:paraId="7B5BE261" w14:textId="77777777" w:rsidR="00C957A3" w:rsidRDefault="00C957A3" w:rsidP="00A13CF5">
            <w:pPr>
              <w:pStyle w:val="Standard1"/>
            </w:pPr>
          </w:p>
        </w:tc>
      </w:tr>
      <w:tr w:rsidR="00C957A3" w14:paraId="1A572557" w14:textId="77777777" w:rsidTr="00A13CF5">
        <w:trPr>
          <w:trHeight w:val="981"/>
        </w:trPr>
        <w:tc>
          <w:tcPr>
            <w:tcW w:w="0" w:type="auto"/>
          </w:tcPr>
          <w:p w14:paraId="57CF4AAE" w14:textId="77777777" w:rsidR="00C957A3" w:rsidRDefault="00C957A3" w:rsidP="00A13CF5">
            <w:r>
              <w:t>Attendees:</w:t>
            </w:r>
          </w:p>
        </w:tc>
        <w:tc>
          <w:tcPr>
            <w:tcW w:w="3399" w:type="dxa"/>
          </w:tcPr>
          <w:p w14:paraId="4670C96E" w14:textId="77777777" w:rsidR="00C957A3" w:rsidRDefault="00C957A3" w:rsidP="00A13CF5">
            <w:pPr>
              <w:pStyle w:val="Standard1"/>
            </w:pPr>
            <w:r>
              <w:t xml:space="preserve">Team member 1: Darshan Shah                     </w:t>
            </w:r>
          </w:p>
          <w:p w14:paraId="6FEC6117" w14:textId="77777777" w:rsidR="00C957A3" w:rsidRDefault="00C957A3" w:rsidP="00A13CF5">
            <w:pPr>
              <w:pStyle w:val="Standard1"/>
            </w:pPr>
            <w:r>
              <w:t>Team member 2: Jaydeep Khambholja</w:t>
            </w:r>
          </w:p>
          <w:p w14:paraId="5A55B148" w14:textId="77777777" w:rsidR="00C957A3" w:rsidRDefault="00C957A3" w:rsidP="00A13CF5">
            <w:pPr>
              <w:pStyle w:val="Standard1"/>
            </w:pPr>
            <w:r>
              <w:t xml:space="preserve">Team member 3: Neel Patel                          </w:t>
            </w:r>
          </w:p>
          <w:p w14:paraId="247EEFCC" w14:textId="77777777" w:rsidR="00C957A3" w:rsidRDefault="00C957A3" w:rsidP="00A13CF5">
            <w:pPr>
              <w:pStyle w:val="Standard1"/>
            </w:pPr>
            <w:r>
              <w:t>Team member 4: Akaash Arora</w:t>
            </w:r>
          </w:p>
        </w:tc>
        <w:tc>
          <w:tcPr>
            <w:tcW w:w="4536" w:type="dxa"/>
          </w:tcPr>
          <w:p w14:paraId="34C23A61" w14:textId="77777777" w:rsidR="00C957A3" w:rsidRDefault="00C957A3" w:rsidP="00A13CF5">
            <w:pPr>
              <w:pStyle w:val="Standard1"/>
            </w:pPr>
          </w:p>
        </w:tc>
        <w:tc>
          <w:tcPr>
            <w:tcW w:w="12475" w:type="dxa"/>
          </w:tcPr>
          <w:p w14:paraId="1A4669D7" w14:textId="77777777" w:rsidR="00C957A3" w:rsidRDefault="00C957A3" w:rsidP="00A13CF5">
            <w:pPr>
              <w:pStyle w:val="Standard1"/>
            </w:pPr>
          </w:p>
        </w:tc>
      </w:tr>
      <w:tr w:rsidR="00C957A3" w14:paraId="2A3DD48E" w14:textId="77777777" w:rsidTr="00A13CF5">
        <w:trPr>
          <w:trHeight w:val="90"/>
        </w:trPr>
        <w:tc>
          <w:tcPr>
            <w:tcW w:w="6229" w:type="dxa"/>
            <w:gridSpan w:val="2"/>
          </w:tcPr>
          <w:p w14:paraId="1C4031FB" w14:textId="77777777" w:rsidR="00C957A3" w:rsidRDefault="00C957A3" w:rsidP="00A13CF5">
            <w:pPr>
              <w:pStyle w:val="Standard1"/>
            </w:pPr>
          </w:p>
        </w:tc>
        <w:tc>
          <w:tcPr>
            <w:tcW w:w="4536" w:type="dxa"/>
          </w:tcPr>
          <w:p w14:paraId="65CA2693" w14:textId="77777777" w:rsidR="00C957A3" w:rsidRDefault="00C957A3" w:rsidP="00A13CF5">
            <w:pPr>
              <w:pStyle w:val="Standard1"/>
            </w:pPr>
          </w:p>
        </w:tc>
        <w:tc>
          <w:tcPr>
            <w:tcW w:w="12475" w:type="dxa"/>
          </w:tcPr>
          <w:p w14:paraId="1736BEAE" w14:textId="77777777" w:rsidR="00C957A3" w:rsidRDefault="00C957A3" w:rsidP="00A13CF5">
            <w:pPr>
              <w:pStyle w:val="Standard1"/>
            </w:pPr>
          </w:p>
        </w:tc>
      </w:tr>
      <w:tr w:rsidR="00C957A3" w14:paraId="201B9022" w14:textId="77777777" w:rsidTr="00A13CF5">
        <w:trPr>
          <w:trHeight w:val="711"/>
        </w:trPr>
        <w:tc>
          <w:tcPr>
            <w:tcW w:w="6229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1102008" w14:textId="77777777" w:rsidR="00C957A3" w:rsidRDefault="00C957A3" w:rsidP="00A13CF5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453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2A9A196" w14:textId="77777777" w:rsidR="00C957A3" w:rsidRDefault="00C957A3" w:rsidP="00A13CF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47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0A8A054" w14:textId="77777777" w:rsidR="00C957A3" w:rsidRDefault="00C957A3" w:rsidP="00A13CF5">
            <w:pPr>
              <w:pStyle w:val="Standard1"/>
              <w:rPr>
                <w:b/>
                <w:sz w:val="36"/>
              </w:rPr>
            </w:pPr>
          </w:p>
        </w:tc>
      </w:tr>
      <w:tr w:rsidR="00C957A3" w14:paraId="276CEAE4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53C1F" w14:textId="77777777" w:rsidR="00C957A3" w:rsidRDefault="00C957A3" w:rsidP="00A13CF5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04DF3" w14:textId="77777777" w:rsidR="00C957A3" w:rsidRDefault="00C957A3" w:rsidP="00A13CF5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B3133" w14:textId="77777777" w:rsidR="00C957A3" w:rsidRPr="00285969" w:rsidRDefault="00C957A3" w:rsidP="00A13CF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6B6E23" w14:textId="77777777" w:rsidR="00C957A3" w:rsidRDefault="00C957A3" w:rsidP="00A13CF5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C957A3" w14:paraId="48624F00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BECD2" w14:textId="77777777" w:rsidR="00C957A3" w:rsidRDefault="00C957A3" w:rsidP="00A13CF5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8EC69" w14:textId="08AB4787" w:rsidR="00C957A3" w:rsidRDefault="00B13A3E" w:rsidP="00A13CF5">
            <w:pPr>
              <w:pStyle w:val="Standard1"/>
              <w:spacing w:before="120" w:after="120"/>
              <w:jc w:val="center"/>
            </w:pPr>
            <w:r>
              <w:t>Initial</w:t>
            </w:r>
            <w:r w:rsidR="00B7713C">
              <w:t xml:space="preserve"> Planning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D253DB" w14:textId="693CDF4F" w:rsidR="00C957A3" w:rsidRDefault="00C957A3" w:rsidP="00A13CF5">
            <w:pPr>
              <w:pStyle w:val="Standard1"/>
              <w:spacing w:before="120" w:after="120"/>
              <w:jc w:val="center"/>
            </w:pP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7DEFC" w14:textId="076DFBD7" w:rsidR="00C957A3" w:rsidRDefault="003601B2" w:rsidP="00A13CF5">
            <w:pPr>
              <w:pStyle w:val="Standard1"/>
              <w:tabs>
                <w:tab w:val="left" w:pos="1223"/>
              </w:tabs>
              <w:spacing w:before="120" w:after="120"/>
            </w:pPr>
            <w:r>
              <w:t>1 hour 45 minutes</w:t>
            </w:r>
          </w:p>
        </w:tc>
      </w:tr>
      <w:tr w:rsidR="00C957A3" w14:paraId="50058E28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D8A96" w14:textId="77777777" w:rsidR="00C957A3" w:rsidRDefault="00C957A3" w:rsidP="00A13CF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AA9A9" w14:textId="023B0805" w:rsidR="00C957A3" w:rsidRDefault="00FF0910" w:rsidP="00A13CF5">
            <w:pPr>
              <w:pStyle w:val="Standard1"/>
              <w:spacing w:before="120" w:after="120"/>
            </w:pPr>
            <w:r>
              <w:t>Resource Planning / Gathering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B73F7" w14:textId="2EEACBFA" w:rsidR="00C957A3" w:rsidRDefault="00854BAA" w:rsidP="00A13CF5">
            <w:pPr>
              <w:pStyle w:val="Standard1"/>
              <w:spacing w:before="120" w:after="120"/>
            </w:pPr>
            <w:r>
              <w:t xml:space="preserve">Allocation of the resources which were made available by the company. 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EC8DB8" w14:textId="51D59644" w:rsidR="00C957A3" w:rsidRDefault="00DF083B" w:rsidP="00A13CF5">
            <w:pPr>
              <w:pStyle w:val="Standard1"/>
              <w:tabs>
                <w:tab w:val="left" w:pos="1100"/>
                <w:tab w:val="left" w:pos="1182"/>
              </w:tabs>
              <w:spacing w:before="120" w:after="120"/>
            </w:pPr>
            <w:r>
              <w:t>40</w:t>
            </w:r>
            <w:r w:rsidR="00C957A3">
              <w:t xml:space="preserve"> minutes</w:t>
            </w:r>
          </w:p>
        </w:tc>
      </w:tr>
      <w:tr w:rsidR="00C957A3" w14:paraId="58EEB290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2B64DC" w14:textId="77777777" w:rsidR="00C957A3" w:rsidRDefault="00C957A3" w:rsidP="00A13CF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8F49C" w14:textId="3481F72E" w:rsidR="00C957A3" w:rsidRDefault="00163055" w:rsidP="00A13CF5">
            <w:pPr>
              <w:pStyle w:val="Standard1"/>
              <w:spacing w:before="120" w:after="120"/>
            </w:pPr>
            <w:r>
              <w:t>Setting Priority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CD05B" w14:textId="61F5D49F" w:rsidR="00C957A3" w:rsidRDefault="00854BAA" w:rsidP="00A13CF5">
            <w:pPr>
              <w:pStyle w:val="Standard1"/>
              <w:spacing w:before="120" w:after="120"/>
            </w:pPr>
            <w:r>
              <w:t xml:space="preserve">Using the Agile Methodology, we did the Sprint 1 which included timeline. 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1E018" w14:textId="675E2614" w:rsidR="00C957A3" w:rsidRDefault="00DF083B" w:rsidP="00A13CF5">
            <w:pPr>
              <w:pStyle w:val="Standard1"/>
              <w:tabs>
                <w:tab w:val="left" w:pos="1440"/>
              </w:tabs>
              <w:spacing w:before="120" w:after="120"/>
            </w:pPr>
            <w:r>
              <w:t>1 hour</w:t>
            </w:r>
            <w:r w:rsidR="007E5F3D">
              <w:t>s</w:t>
            </w:r>
          </w:p>
        </w:tc>
      </w:tr>
      <w:tr w:rsidR="00C957A3" w14:paraId="3EB92E36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520D8" w14:textId="77777777" w:rsidR="00C957A3" w:rsidRDefault="00C957A3" w:rsidP="00A13CF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09D2D6" w14:textId="0CC2A8F0" w:rsidR="00C957A3" w:rsidRDefault="00854BAA" w:rsidP="00A13CF5">
            <w:pPr>
              <w:pStyle w:val="Standard1"/>
              <w:tabs>
                <w:tab w:val="left" w:pos="508"/>
              </w:tabs>
              <w:spacing w:before="120" w:after="120"/>
            </w:pPr>
            <w:r>
              <w:t>Com</w:t>
            </w:r>
            <w:r w:rsidR="00EB2B5E">
              <w:t>p</w:t>
            </w:r>
            <w:r>
              <w:t>a</w:t>
            </w:r>
            <w:r w:rsidR="00EB2B5E">
              <w:t>ti</w:t>
            </w:r>
            <w:bookmarkStart w:id="5" w:name="_GoBack"/>
            <w:bookmarkEnd w:id="5"/>
            <w:r>
              <w:t>bility and Purpose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A49CF" w14:textId="07F23760" w:rsidR="00C957A3" w:rsidRDefault="00DF083B" w:rsidP="00A13CF5">
            <w:pPr>
              <w:pStyle w:val="Standard1"/>
              <w:spacing w:before="120" w:after="120"/>
            </w:pPr>
            <w:r>
              <w:t>Selecting the platform, coding language, coding standards and deliverables.</w:t>
            </w: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1E83F5" w14:textId="711B82D3" w:rsidR="00C957A3" w:rsidRDefault="004D6E6C" w:rsidP="00A13CF5">
            <w:pPr>
              <w:pStyle w:val="Standard1"/>
              <w:spacing w:before="120" w:after="120"/>
            </w:pPr>
            <w:r>
              <w:t>1 hou</w:t>
            </w:r>
            <w:r w:rsidR="007E5F3D">
              <w:t>r</w:t>
            </w:r>
          </w:p>
        </w:tc>
      </w:tr>
      <w:tr w:rsidR="00C957A3" w14:paraId="5ECCAF05" w14:textId="77777777" w:rsidTr="00A13CF5">
        <w:trPr>
          <w:trHeight w:val="615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EB025" w14:textId="77777777" w:rsidR="00C957A3" w:rsidRDefault="00C957A3" w:rsidP="00A13CF5">
            <w:pPr>
              <w:pStyle w:val="Standard1"/>
              <w:spacing w:before="120" w:after="120"/>
            </w:pPr>
            <w:r>
              <w:t xml:space="preserve">Total Time: 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762C" w14:textId="77777777" w:rsidR="00C957A3" w:rsidRDefault="00C957A3" w:rsidP="00A13CF5">
            <w:pPr>
              <w:pStyle w:val="Standard1"/>
              <w:tabs>
                <w:tab w:val="left" w:pos="508"/>
              </w:tabs>
              <w:spacing w:before="120" w:after="120"/>
            </w:pP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A640E" w14:textId="77777777" w:rsidR="00C957A3" w:rsidRDefault="00C957A3" w:rsidP="00A13CF5">
            <w:pPr>
              <w:pStyle w:val="Standard1"/>
              <w:spacing w:before="120" w:after="120"/>
            </w:pP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D4068" w14:textId="31474A0B" w:rsidR="00C957A3" w:rsidRDefault="001C5574" w:rsidP="00A13CF5">
            <w:pPr>
              <w:pStyle w:val="Standard1"/>
              <w:spacing w:before="120" w:after="120"/>
            </w:pPr>
            <w:r>
              <w:t>2</w:t>
            </w:r>
            <w:r w:rsidR="00C957A3">
              <w:t xml:space="preserve"> hour </w:t>
            </w:r>
            <w:r>
              <w:t>4</w:t>
            </w:r>
            <w:r w:rsidR="00104251">
              <w:t>0</w:t>
            </w:r>
            <w:r w:rsidR="00C957A3">
              <w:t xml:space="preserve"> minutes</w:t>
            </w:r>
          </w:p>
        </w:tc>
      </w:tr>
      <w:tr w:rsidR="00C957A3" w14:paraId="2DF6688E" w14:textId="77777777" w:rsidTr="00A13CF5">
        <w:trPr>
          <w:trHeight w:val="1992"/>
        </w:trPr>
        <w:tc>
          <w:tcPr>
            <w:tcW w:w="28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33977" w14:textId="77777777" w:rsidR="00C957A3" w:rsidRDefault="00C957A3" w:rsidP="00A13CF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08497" w14:textId="3F508A6E" w:rsidR="00C957A3" w:rsidRDefault="00C957A3" w:rsidP="00A13CF5">
            <w:pPr>
              <w:pStyle w:val="Standard1"/>
              <w:spacing w:before="120" w:after="120"/>
            </w:pPr>
            <w:r>
              <w:t xml:space="preserve">Date: </w:t>
            </w:r>
            <w:r w:rsidR="0091769B">
              <w:t>15</w:t>
            </w:r>
            <w:r w:rsidR="0091769B" w:rsidRPr="0091769B">
              <w:rPr>
                <w:vertAlign w:val="superscript"/>
              </w:rPr>
              <w:t>th</w:t>
            </w:r>
            <w:r w:rsidR="0091769B">
              <w:rPr>
                <w:vertAlign w:val="superscript"/>
              </w:rPr>
              <w:t xml:space="preserve"> </w:t>
            </w:r>
            <w:r w:rsidR="00DC577E">
              <w:t>October</w:t>
            </w:r>
            <w:r>
              <w:t xml:space="preserve"> 2018</w:t>
            </w:r>
          </w:p>
          <w:p w14:paraId="330B6029" w14:textId="77777777" w:rsidR="00C957A3" w:rsidRDefault="00C957A3" w:rsidP="00A13CF5">
            <w:pPr>
              <w:pStyle w:val="Standard1"/>
              <w:spacing w:before="120" w:after="120"/>
            </w:pPr>
            <w:r>
              <w:t>Time: 11:00 AM</w:t>
            </w:r>
          </w:p>
          <w:p w14:paraId="5674CD6D" w14:textId="5A4C7B48" w:rsidR="00C957A3" w:rsidRDefault="00C957A3" w:rsidP="00A13CF5">
            <w:pPr>
              <w:pStyle w:val="Standard1"/>
              <w:spacing w:before="120" w:after="120"/>
            </w:pPr>
            <w:r>
              <w:t xml:space="preserve">Location: </w:t>
            </w:r>
            <w:r w:rsidR="00F26B76">
              <w:t>Bitcoin Bay Corp.</w:t>
            </w:r>
          </w:p>
          <w:p w14:paraId="59F9A1D7" w14:textId="77777777" w:rsidR="00C957A3" w:rsidRDefault="00C957A3" w:rsidP="00A13CF5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8C2ADBD" w14:textId="3F450250" w:rsidR="00C957A3" w:rsidRDefault="00E66825" w:rsidP="00A13CF5">
            <w:pPr>
              <w:pStyle w:val="Standard1"/>
              <w:spacing w:before="120" w:after="120"/>
            </w:pPr>
            <w:r>
              <w:t>Development and Sprint 3</w:t>
            </w:r>
          </w:p>
          <w:p w14:paraId="3F90166F" w14:textId="77777777" w:rsidR="00C957A3" w:rsidRDefault="00C957A3" w:rsidP="00A13CF5">
            <w:pPr>
              <w:pStyle w:val="Standard1"/>
              <w:spacing w:before="120" w:after="120"/>
            </w:pPr>
          </w:p>
          <w:p w14:paraId="15B973F2" w14:textId="77777777" w:rsidR="00C957A3" w:rsidRDefault="00C957A3" w:rsidP="00A13CF5">
            <w:pPr>
              <w:pStyle w:val="Standard1"/>
              <w:spacing w:before="120" w:after="120"/>
            </w:pPr>
          </w:p>
          <w:p w14:paraId="06A1D9AB" w14:textId="77777777" w:rsidR="00C957A3" w:rsidRDefault="00C957A3" w:rsidP="00A13CF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0A2824EE" w14:textId="77777777" w:rsidR="00C957A3" w:rsidRPr="0068006E" w:rsidRDefault="00C957A3" w:rsidP="00A13CF5">
            <w:pPr>
              <w:rPr>
                <w:b/>
                <w:lang w:val="en-GB"/>
              </w:rPr>
            </w:pPr>
          </w:p>
          <w:p w14:paraId="411D6D97" w14:textId="77777777" w:rsidR="00C957A3" w:rsidRDefault="00C957A3" w:rsidP="00A13CF5">
            <w:pPr>
              <w:rPr>
                <w:lang w:val="en-GB"/>
              </w:rPr>
            </w:pPr>
            <w:r>
              <w:rPr>
                <w:lang w:val="en-GB"/>
              </w:rPr>
              <w:t>Team member 1:   DS</w:t>
            </w:r>
          </w:p>
          <w:p w14:paraId="21021D5D" w14:textId="77777777" w:rsidR="00C957A3" w:rsidRDefault="00C957A3" w:rsidP="00A13CF5">
            <w:pPr>
              <w:rPr>
                <w:lang w:val="en-GB"/>
              </w:rPr>
            </w:pPr>
            <w:r>
              <w:rPr>
                <w:lang w:val="en-GB"/>
              </w:rPr>
              <w:t>Team member 2:   JK</w:t>
            </w:r>
          </w:p>
          <w:p w14:paraId="692D34A7" w14:textId="77777777" w:rsidR="00C957A3" w:rsidRDefault="00C957A3" w:rsidP="00A13CF5">
            <w:pPr>
              <w:rPr>
                <w:lang w:val="en-GB"/>
              </w:rPr>
            </w:pPr>
            <w:r>
              <w:rPr>
                <w:lang w:val="en-GB"/>
              </w:rPr>
              <w:t>Team member 3:   NP</w:t>
            </w:r>
          </w:p>
          <w:p w14:paraId="0649C988" w14:textId="77777777" w:rsidR="00C957A3" w:rsidRDefault="00C957A3" w:rsidP="00A13CF5">
            <w:pPr>
              <w:rPr>
                <w:lang w:val="en-GB"/>
              </w:rPr>
            </w:pPr>
            <w:r>
              <w:rPr>
                <w:lang w:val="en-GB"/>
              </w:rPr>
              <w:t>Team member 4:   AA</w:t>
            </w:r>
          </w:p>
          <w:p w14:paraId="57C5183C" w14:textId="77777777" w:rsidR="00C957A3" w:rsidRPr="0016291E" w:rsidRDefault="00C957A3" w:rsidP="00A13CF5">
            <w:pPr>
              <w:rPr>
                <w:lang w:val="en-GB"/>
              </w:rPr>
            </w:pP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3F879E" w14:textId="77777777" w:rsidR="00C957A3" w:rsidRDefault="00C957A3" w:rsidP="00A13CF5">
            <w:pPr>
              <w:pStyle w:val="Standard1"/>
              <w:spacing w:before="120" w:after="120"/>
            </w:pPr>
          </w:p>
        </w:tc>
        <w:tc>
          <w:tcPr>
            <w:tcW w:w="124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29FBB" w14:textId="77777777" w:rsidR="00C957A3" w:rsidRDefault="00C957A3" w:rsidP="00A13CF5">
            <w:pPr>
              <w:pStyle w:val="Standard1"/>
              <w:spacing w:before="120" w:after="120"/>
            </w:pPr>
          </w:p>
        </w:tc>
      </w:tr>
    </w:tbl>
    <w:p w14:paraId="6115DC17" w14:textId="77777777" w:rsidR="00C957A3" w:rsidRDefault="00C957A3" w:rsidP="00C957A3">
      <w:pPr>
        <w:rPr>
          <w:lang w:val="en-GB"/>
        </w:rPr>
      </w:pPr>
    </w:p>
    <w:p w14:paraId="46DA2DD6" w14:textId="77777777" w:rsidR="00C957A3" w:rsidRDefault="00C957A3" w:rsidP="0016291E">
      <w:pPr>
        <w:rPr>
          <w:lang w:val="en-GB"/>
        </w:rPr>
      </w:pPr>
    </w:p>
    <w:sectPr w:rsidR="00C957A3" w:rsidSect="003B78DB">
      <w:pgSz w:w="15840" w:h="12240" w:orient="landscape" w:code="1"/>
      <w:pgMar w:top="1008" w:right="1440" w:bottom="1008" w:left="63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30711"/>
    <w:rsid w:val="00056104"/>
    <w:rsid w:val="00062C8D"/>
    <w:rsid w:val="00073410"/>
    <w:rsid w:val="00087F03"/>
    <w:rsid w:val="000B66C5"/>
    <w:rsid w:val="000D29B9"/>
    <w:rsid w:val="000E1E0D"/>
    <w:rsid w:val="00104251"/>
    <w:rsid w:val="00120431"/>
    <w:rsid w:val="0012691A"/>
    <w:rsid w:val="00136D2C"/>
    <w:rsid w:val="001406F2"/>
    <w:rsid w:val="0016291E"/>
    <w:rsid w:val="00163055"/>
    <w:rsid w:val="00187519"/>
    <w:rsid w:val="001A72D1"/>
    <w:rsid w:val="001B7575"/>
    <w:rsid w:val="001C5574"/>
    <w:rsid w:val="001D01D2"/>
    <w:rsid w:val="00207F81"/>
    <w:rsid w:val="00232FAA"/>
    <w:rsid w:val="00245DEB"/>
    <w:rsid w:val="00255652"/>
    <w:rsid w:val="00264505"/>
    <w:rsid w:val="00270A62"/>
    <w:rsid w:val="00275E67"/>
    <w:rsid w:val="0028186E"/>
    <w:rsid w:val="00285969"/>
    <w:rsid w:val="00293F91"/>
    <w:rsid w:val="00294FF1"/>
    <w:rsid w:val="002B07CD"/>
    <w:rsid w:val="002B3F36"/>
    <w:rsid w:val="002E43B3"/>
    <w:rsid w:val="002E4C88"/>
    <w:rsid w:val="002F28F0"/>
    <w:rsid w:val="002F2A5F"/>
    <w:rsid w:val="00317406"/>
    <w:rsid w:val="003601B2"/>
    <w:rsid w:val="00386AD2"/>
    <w:rsid w:val="003B78DB"/>
    <w:rsid w:val="003D0276"/>
    <w:rsid w:val="003D2877"/>
    <w:rsid w:val="003E3119"/>
    <w:rsid w:val="004070FC"/>
    <w:rsid w:val="00443550"/>
    <w:rsid w:val="00445966"/>
    <w:rsid w:val="00476EF0"/>
    <w:rsid w:val="00492E80"/>
    <w:rsid w:val="004C7374"/>
    <w:rsid w:val="004D6E6C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96716"/>
    <w:rsid w:val="006C25AC"/>
    <w:rsid w:val="006F3CD5"/>
    <w:rsid w:val="00702DEC"/>
    <w:rsid w:val="00747A19"/>
    <w:rsid w:val="0077361D"/>
    <w:rsid w:val="00783355"/>
    <w:rsid w:val="0078599D"/>
    <w:rsid w:val="007C0B2F"/>
    <w:rsid w:val="007D7312"/>
    <w:rsid w:val="007E19F9"/>
    <w:rsid w:val="007E5F3D"/>
    <w:rsid w:val="007E620B"/>
    <w:rsid w:val="008029B4"/>
    <w:rsid w:val="00815FE8"/>
    <w:rsid w:val="008309BE"/>
    <w:rsid w:val="00854BAA"/>
    <w:rsid w:val="008A7CFF"/>
    <w:rsid w:val="008C34CB"/>
    <w:rsid w:val="00914913"/>
    <w:rsid w:val="0091769B"/>
    <w:rsid w:val="00965743"/>
    <w:rsid w:val="00975BDC"/>
    <w:rsid w:val="009A682E"/>
    <w:rsid w:val="009D7B44"/>
    <w:rsid w:val="009E187C"/>
    <w:rsid w:val="009E5D4F"/>
    <w:rsid w:val="00A12251"/>
    <w:rsid w:val="00A245F2"/>
    <w:rsid w:val="00A476A4"/>
    <w:rsid w:val="00A5082E"/>
    <w:rsid w:val="00A77DC2"/>
    <w:rsid w:val="00AA463B"/>
    <w:rsid w:val="00AB2A99"/>
    <w:rsid w:val="00AC00A9"/>
    <w:rsid w:val="00AC0DE2"/>
    <w:rsid w:val="00AC6ABB"/>
    <w:rsid w:val="00AD2CA9"/>
    <w:rsid w:val="00AD62D4"/>
    <w:rsid w:val="00B10DC2"/>
    <w:rsid w:val="00B13A3E"/>
    <w:rsid w:val="00B357FB"/>
    <w:rsid w:val="00B526F9"/>
    <w:rsid w:val="00B7713C"/>
    <w:rsid w:val="00B849EF"/>
    <w:rsid w:val="00BA081D"/>
    <w:rsid w:val="00BA6109"/>
    <w:rsid w:val="00C267F1"/>
    <w:rsid w:val="00C354D5"/>
    <w:rsid w:val="00C57104"/>
    <w:rsid w:val="00C641E4"/>
    <w:rsid w:val="00C73F96"/>
    <w:rsid w:val="00C957A3"/>
    <w:rsid w:val="00D115B1"/>
    <w:rsid w:val="00D37A2C"/>
    <w:rsid w:val="00D64A49"/>
    <w:rsid w:val="00D66AF9"/>
    <w:rsid w:val="00D826C9"/>
    <w:rsid w:val="00DA41A9"/>
    <w:rsid w:val="00DB269A"/>
    <w:rsid w:val="00DC577E"/>
    <w:rsid w:val="00DC6A63"/>
    <w:rsid w:val="00DF083B"/>
    <w:rsid w:val="00E36262"/>
    <w:rsid w:val="00E56424"/>
    <w:rsid w:val="00E65727"/>
    <w:rsid w:val="00E66825"/>
    <w:rsid w:val="00E8133F"/>
    <w:rsid w:val="00E95872"/>
    <w:rsid w:val="00EA25B9"/>
    <w:rsid w:val="00EB0AEB"/>
    <w:rsid w:val="00EB2B5E"/>
    <w:rsid w:val="00EE0D46"/>
    <w:rsid w:val="00EE6ADA"/>
    <w:rsid w:val="00EF641B"/>
    <w:rsid w:val="00F07F96"/>
    <w:rsid w:val="00F26B76"/>
    <w:rsid w:val="00F44F3A"/>
    <w:rsid w:val="00F734E9"/>
    <w:rsid w:val="00F76EEE"/>
    <w:rsid w:val="00F93A94"/>
    <w:rsid w:val="00FC5253"/>
    <w:rsid w:val="00FD0896"/>
    <w:rsid w:val="00FF091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BE1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2018-09-12T21:25:00Z</dcterms:created>
  <dcterms:modified xsi:type="dcterms:W3CDTF">2018-10-11T02:45:00Z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